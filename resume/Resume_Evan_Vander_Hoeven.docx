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C07D7" w14:textId="14B2A1ED" w:rsidR="00FB5DB2" w:rsidRDefault="006C5657">
      <w:pPr>
        <w:pStyle w:val="SectionHeading"/>
      </w:pPr>
      <w:r>
        <w:rPr>
          <w:noProof/>
        </w:rPr>
        <mc:AlternateContent>
          <mc:Choice Requires="wpg">
            <w:drawing>
              <wp:anchor distT="0" distB="2743200" distL="91440" distR="91440" simplePos="0" relativeHeight="251659264" behindDoc="0" locked="0" layoutInCell="1" allowOverlap="1" wp14:anchorId="41AF4245" wp14:editId="7BDF032D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901825" cy="8686800"/>
                <wp:effectExtent l="0" t="0" r="3175" b="0"/>
                <wp:wrapSquare wrapText="bothSides"/>
                <wp:docPr id="1" name="Group 1" descr="Contact Inf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952" cy="8686801"/>
                          <a:chOff x="0" y="-1"/>
                          <a:chExt cx="1905000" cy="8677276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-1"/>
                            <a:ext cx="1905000" cy="58311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Your Name"/>
                                <w:tag w:val=""/>
                                <w:id w:val="177164487"/>
                                <w:placeholder>
                                  <w:docPart w:val="487FDA9A028C44099101B5328447DAF2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p w14:paraId="226F5742" w14:textId="77777777" w:rsidR="00454711" w:rsidRDefault="00454711">
                                  <w:pPr>
                                    <w:pStyle w:val="Name"/>
                                  </w:pPr>
                                  <w:r>
                                    <w:t>Evan Vander Hoeven</w:t>
                                  </w:r>
                                </w:p>
                              </w:sdtContent>
                            </w:sdt>
                            <w:p w14:paraId="2473543F" w14:textId="789472D6" w:rsidR="00454711" w:rsidRDefault="00454711">
                              <w:pPr>
                                <w:pStyle w:val="KeyPoint"/>
                                <w:numPr>
                                  <w:ilvl w:val="0"/>
                                  <w:numId w:val="10"/>
                                </w:numPr>
                              </w:pPr>
                              <w:r>
                                <w:t xml:space="preserve">Proficiency in Java, Swift, </w:t>
                              </w:r>
                              <w:r w:rsidR="00483141">
                                <w:t xml:space="preserve">Kotlin, </w:t>
                              </w:r>
                              <w:r>
                                <w:t>C++</w:t>
                              </w:r>
                              <w:r w:rsidR="00137B45">
                                <w:t>, HTML, CSS,</w:t>
                              </w:r>
                              <w:r w:rsidR="00B51857">
                                <w:t xml:space="preserve"> JavaScript,</w:t>
                              </w:r>
                              <w:r w:rsidR="00137B45">
                                <w:t xml:space="preserve"> </w:t>
                              </w:r>
                              <w:r w:rsidR="00483141">
                                <w:t>Python</w:t>
                              </w:r>
                              <w:r w:rsidR="00137B45">
                                <w:t>, SQL</w:t>
                              </w:r>
                            </w:p>
                            <w:p w14:paraId="7773C37C" w14:textId="58A54CD6" w:rsidR="00454711" w:rsidRDefault="005D46FA">
                              <w:pPr>
                                <w:pStyle w:val="KeyPoint"/>
                                <w:numPr>
                                  <w:ilvl w:val="0"/>
                                  <w:numId w:val="10"/>
                                </w:numPr>
                              </w:pPr>
                              <w:r>
                                <w:t>Some e</w:t>
                              </w:r>
                              <w:r w:rsidR="00454711">
                                <w:t>xperience with</w:t>
                              </w:r>
                              <w:r w:rsidR="00D86F58">
                                <w:t xml:space="preserve"> </w:t>
                              </w:r>
                              <w:r w:rsidR="00483141">
                                <w:t xml:space="preserve">PHP, </w:t>
                              </w:r>
                              <w:r w:rsidR="004B7B2A">
                                <w:t xml:space="preserve">Linux/Unix, </w:t>
                              </w:r>
                              <w:r w:rsidR="006613F8">
                                <w:t xml:space="preserve">Express.js, </w:t>
                              </w:r>
                              <w:r w:rsidR="009A7602">
                                <w:t>React.js</w:t>
                              </w:r>
                              <w:r w:rsidR="00EC4258">
                                <w:t>,</w:t>
                              </w:r>
                              <w:r w:rsidR="0046434A">
                                <w:t xml:space="preserve"> Android</w:t>
                              </w:r>
                              <w:r w:rsidR="00D86F58">
                                <w:t xml:space="preserve"> Studio, IntelliJ,</w:t>
                              </w:r>
                              <w:r w:rsidR="008F6EA6">
                                <w:t xml:space="preserve"> XCode,</w:t>
                              </w:r>
                              <w:r w:rsidR="00D86F58">
                                <w:t xml:space="preserve"> </w:t>
                              </w:r>
                              <w:r w:rsidR="004B7B2A">
                                <w:t>Machine Virtualization</w:t>
                              </w:r>
                              <w:r w:rsidR="00105D8B">
                                <w:t>, Networking tools</w:t>
                              </w:r>
                            </w:p>
                            <w:p w14:paraId="6B8EC54F" w14:textId="30A0B76B" w:rsidR="00BD4688" w:rsidRDefault="00454711" w:rsidP="00BD4688">
                              <w:pPr>
                                <w:pStyle w:val="KeyPoint"/>
                                <w:numPr>
                                  <w:ilvl w:val="0"/>
                                  <w:numId w:val="10"/>
                                </w:numPr>
                              </w:pPr>
                              <w:r>
                                <w:t>Seeking</w:t>
                              </w:r>
                              <w:r w:rsidR="00A97A2B">
                                <w:t xml:space="preserve"> Software </w:t>
                              </w:r>
                              <w:r w:rsidR="007831AF">
                                <w:t>Development / Engineering positions starting January 2021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6138029"/>
                            <a:ext cx="1905000" cy="25392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Address"/>
                                <w:id w:val="857930560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p w14:paraId="518896D1" w14:textId="66864747" w:rsidR="00454711" w:rsidRDefault="00F20E93">
                                  <w:r>
                                    <w:t>16369 Jamison Path</w:t>
                                  </w:r>
                                  <w:r w:rsidR="00030767">
                                    <w:br/>
                                  </w:r>
                                  <w:r>
                                    <w:t>Lakeville MN 55044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Telephone"/>
                                <w:tag w:val=""/>
                                <w:id w:val="1004709174"/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EndPr/>
                              <w:sdtContent>
                                <w:p w14:paraId="000EB934" w14:textId="77777777" w:rsidR="00454711" w:rsidRDefault="00454711">
                                  <w:pPr>
                                    <w:pStyle w:val="ContactInfo"/>
                                  </w:pPr>
                                  <w:r>
                                    <w:t>651-324-9547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Email"/>
                                <w:tag w:val=""/>
                                <w:id w:val="2087269705"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p w14:paraId="4FE3BB3C" w14:textId="5F766C8E" w:rsidR="00454711" w:rsidRDefault="00454711">
                                  <w:pPr>
                                    <w:pStyle w:val="ContactInfo"/>
                                  </w:pPr>
                                  <w:r>
                                    <w:t>vhevan@aol.com</w:t>
                                  </w:r>
                                </w:p>
                              </w:sdtContent>
                            </w:sdt>
                            <w:p w14:paraId="6E92C13D" w14:textId="77777777" w:rsidR="00454711" w:rsidRDefault="00454711">
                              <w:pPr>
                                <w:pStyle w:val="ContactInf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w14:anchorId="41AF4245" id="Group 1" o:spid="_x0000_s1026" alt="Contact Info" style="position:absolute;margin-left:0;margin-top:0;width:149.75pt;height:684pt;z-index:251659264;mso-height-percent:1000;mso-left-percent:59;mso-wrap-distance-left:7.2pt;mso-wrap-distance-right:7.2pt;mso-wrap-distance-bottom:3in;mso-position-horizontal-relative:page;mso-position-vertical:top;mso-position-vertical-relative:margin;mso-height-percent:1000;mso-left-percent:59;mso-width-relative:margin;mso-height-relative:margin" coordorigin="" coordsize="19050,86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7" type="#_x0000_t202" style="position:absolute;width:19050;height:58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<v:textbox inset="0,0,0,0">
                    <w:txbxContent>
                      <w:sdt>
                        <w:sdtPr>
                          <w:alias w:val="Your Name"/>
                          <w:tag w:val=""/>
                          <w:id w:val="177164487"/>
                          <w:placeholder>
                            <w:docPart w:val="487FDA9A028C44099101B5328447DAF2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 w:multiLine="1"/>
                        </w:sdtPr>
                        <w:sdtEndPr/>
                        <w:sdtContent>
                          <w:p w14:paraId="226F5742" w14:textId="77777777" w:rsidR="00454711" w:rsidRDefault="00454711">
                            <w:pPr>
                              <w:pStyle w:val="Name"/>
                            </w:pPr>
                            <w:r>
                              <w:t>Evan Vander Hoeven</w:t>
                            </w:r>
                          </w:p>
                        </w:sdtContent>
                      </w:sdt>
                      <w:p w14:paraId="2473543F" w14:textId="789472D6" w:rsidR="00454711" w:rsidRDefault="00454711">
                        <w:pPr>
                          <w:pStyle w:val="KeyPoint"/>
                          <w:numPr>
                            <w:ilvl w:val="0"/>
                            <w:numId w:val="10"/>
                          </w:numPr>
                        </w:pPr>
                        <w:r>
                          <w:t xml:space="preserve">Proficiency in Java, Swift, </w:t>
                        </w:r>
                        <w:r w:rsidR="00483141">
                          <w:t xml:space="preserve">Kotlin, </w:t>
                        </w:r>
                        <w:r>
                          <w:t>C++</w:t>
                        </w:r>
                        <w:r w:rsidR="00137B45">
                          <w:t>, HTML, CSS,</w:t>
                        </w:r>
                        <w:r w:rsidR="00B51857">
                          <w:t xml:space="preserve"> JavaScript,</w:t>
                        </w:r>
                        <w:r w:rsidR="00137B45">
                          <w:t xml:space="preserve"> </w:t>
                        </w:r>
                        <w:r w:rsidR="00483141">
                          <w:t>Python</w:t>
                        </w:r>
                        <w:r w:rsidR="00137B45">
                          <w:t>, SQL</w:t>
                        </w:r>
                      </w:p>
                      <w:p w14:paraId="7773C37C" w14:textId="58A54CD6" w:rsidR="00454711" w:rsidRDefault="005D46FA">
                        <w:pPr>
                          <w:pStyle w:val="KeyPoint"/>
                          <w:numPr>
                            <w:ilvl w:val="0"/>
                            <w:numId w:val="10"/>
                          </w:numPr>
                        </w:pPr>
                        <w:r>
                          <w:t>Some e</w:t>
                        </w:r>
                        <w:r w:rsidR="00454711">
                          <w:t>xperience with</w:t>
                        </w:r>
                        <w:r w:rsidR="00D86F58">
                          <w:t xml:space="preserve"> </w:t>
                        </w:r>
                        <w:r w:rsidR="00483141">
                          <w:t xml:space="preserve">PHP, </w:t>
                        </w:r>
                        <w:r w:rsidR="004B7B2A">
                          <w:t xml:space="preserve">Linux/Unix, </w:t>
                        </w:r>
                        <w:r w:rsidR="006613F8">
                          <w:t xml:space="preserve">Express.js, </w:t>
                        </w:r>
                        <w:r w:rsidR="009A7602">
                          <w:t>React.js</w:t>
                        </w:r>
                        <w:r w:rsidR="00EC4258">
                          <w:t>,</w:t>
                        </w:r>
                        <w:r w:rsidR="0046434A">
                          <w:t xml:space="preserve"> Android</w:t>
                        </w:r>
                        <w:r w:rsidR="00D86F58">
                          <w:t xml:space="preserve"> Studio, IntelliJ,</w:t>
                        </w:r>
                        <w:r w:rsidR="008F6EA6">
                          <w:t xml:space="preserve"> XCode,</w:t>
                        </w:r>
                        <w:r w:rsidR="00D86F58">
                          <w:t xml:space="preserve"> </w:t>
                        </w:r>
                        <w:r w:rsidR="004B7B2A">
                          <w:t>Machine Virtualization</w:t>
                        </w:r>
                        <w:r w:rsidR="00105D8B">
                          <w:t>, Networking tools</w:t>
                        </w:r>
                      </w:p>
                      <w:p w14:paraId="6B8EC54F" w14:textId="30A0B76B" w:rsidR="00BD4688" w:rsidRDefault="00454711" w:rsidP="00BD4688">
                        <w:pPr>
                          <w:pStyle w:val="KeyPoint"/>
                          <w:numPr>
                            <w:ilvl w:val="0"/>
                            <w:numId w:val="10"/>
                          </w:numPr>
                        </w:pPr>
                        <w:r>
                          <w:t>Seeking</w:t>
                        </w:r>
                        <w:r w:rsidR="00A97A2B">
                          <w:t xml:space="preserve"> Software </w:t>
                        </w:r>
                        <w:r w:rsidR="007831AF">
                          <w:t>Development / Engineering positions starting January 2021</w:t>
                        </w:r>
                      </w:p>
                    </w:txbxContent>
                  </v:textbox>
                </v:shape>
                <v:shape id="Text Box 12" o:spid="_x0000_s1028" type="#_x0000_t202" style="position:absolute;top:61380;width:19050;height:253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" filled="f" stroked="f" strokeweight=".5pt">
                  <v:textbox inset="0,0,0,0">
                    <w:txbxContent>
                      <w:sdt>
                        <w:sdtPr>
                          <w:alias w:val="Address"/>
                          <w:id w:val="857930560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 w:multiLine="1"/>
                        </w:sdtPr>
                        <w:sdtEndPr/>
                        <w:sdtContent>
                          <w:p w14:paraId="518896D1" w14:textId="66864747" w:rsidR="00454711" w:rsidRDefault="00F20E93">
                            <w:r>
                              <w:t>16369 Jamison Path</w:t>
                            </w:r>
                            <w:r w:rsidR="00030767">
                              <w:br/>
                            </w:r>
                            <w:r>
                              <w:t>Lakeville MN 55044</w:t>
                            </w:r>
                          </w:p>
                        </w:sdtContent>
                      </w:sdt>
                      <w:sdt>
                        <w:sdtPr>
                          <w:alias w:val="Telephone"/>
                          <w:tag w:val=""/>
                          <w:id w:val="1004709174"/>
                          <w:dataBinding w:prefixMappings="xmlns:ns0='http://schemas.microsoft.com/office/2006/coverPageProps' " w:xpath="/ns0:CoverPageProperties[1]/ns0:CompanyPhone[1]" w:storeItemID="{55AF091B-3C7A-41E3-B477-F2FDAA23CFDA}"/>
                          <w:text/>
                        </w:sdtPr>
                        <w:sdtEndPr/>
                        <w:sdtContent>
                          <w:p w14:paraId="000EB934" w14:textId="77777777" w:rsidR="00454711" w:rsidRDefault="00454711">
                            <w:pPr>
                              <w:pStyle w:val="ContactInfo"/>
                            </w:pPr>
                            <w:r>
                              <w:t>651-324-9547</w:t>
                            </w:r>
                          </w:p>
                        </w:sdtContent>
                      </w:sdt>
                      <w:sdt>
                        <w:sdtPr>
                          <w:alias w:val="Email"/>
                          <w:tag w:val=""/>
                          <w:id w:val="2087269705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p w14:paraId="4FE3BB3C" w14:textId="5F766C8E" w:rsidR="00454711" w:rsidRDefault="00454711">
                            <w:pPr>
                              <w:pStyle w:val="ContactInfo"/>
                            </w:pPr>
                            <w:r>
                              <w:t>vhevan@aol.com</w:t>
                            </w:r>
                          </w:p>
                        </w:sdtContent>
                      </w:sdt>
                      <w:p w14:paraId="6E92C13D" w14:textId="77777777" w:rsidR="00454711" w:rsidRDefault="00454711">
                        <w:pPr>
                          <w:pStyle w:val="ContactInfo"/>
                        </w:pPr>
                      </w:p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>
        <w:t>Education</w:t>
      </w:r>
    </w:p>
    <w:sdt>
      <w:sdtPr>
        <w:rPr>
          <w:sz w:val="20"/>
        </w:rPr>
        <w:id w:val="-93781616"/>
        <w15:repeatingSection/>
      </w:sdtPr>
      <w:sdtEndPr/>
      <w:sdtContent>
        <w:sdt>
          <w:sdtPr>
            <w:rPr>
              <w:sz w:val="20"/>
            </w:rPr>
            <w:id w:val="301266699"/>
            <w:placeholder>
              <w:docPart w:val="DD7C8DC8315B4C9B8274C86F01E232AA"/>
            </w:placeholder>
            <w15:repeatingSectionItem/>
          </w:sdtPr>
          <w:sdtEndPr/>
          <w:sdtContent>
            <w:p w14:paraId="7A6572D5" w14:textId="77777777" w:rsidR="00FB5DB2" w:rsidRDefault="003D60D5">
              <w:pPr>
                <w:pStyle w:val="ResumeDate"/>
              </w:pPr>
              <w:r>
                <w:t>September 2017 - Current</w:t>
              </w:r>
            </w:p>
            <w:p w14:paraId="20F34A45" w14:textId="10D6B852" w:rsidR="00FB5DB2" w:rsidRDefault="003D60D5">
              <w:pPr>
                <w:pStyle w:val="Subsection"/>
              </w:pPr>
              <w:r>
                <w:t>U</w:t>
              </w:r>
              <w:r w:rsidR="00A06A62">
                <w:t>niversity of Wisconsin Stout</w:t>
              </w:r>
              <w:r>
                <w:t>, Menomonie WI</w:t>
              </w:r>
            </w:p>
            <w:p w14:paraId="3074FA55" w14:textId="18EAA1F5" w:rsidR="00FB5DB2" w:rsidRDefault="006528CD">
              <w:pPr>
                <w:pStyle w:val="Description"/>
              </w:pPr>
              <w:r>
                <w:t>Bachelor of Science Degree in Computer Science</w:t>
              </w:r>
            </w:p>
            <w:p w14:paraId="12B44A60" w14:textId="46C08ADC" w:rsidR="003D60D5" w:rsidRDefault="003D60D5" w:rsidP="003D60D5">
              <w:pPr>
                <w:pStyle w:val="ListBullet"/>
              </w:pPr>
              <w:r>
                <w:t>Concentration in Mobile Application Development</w:t>
              </w:r>
            </w:p>
            <w:p w14:paraId="639BE2AD" w14:textId="3EC3D114" w:rsidR="004A48F8" w:rsidRDefault="004A48F8" w:rsidP="003D60D5">
              <w:pPr>
                <w:pStyle w:val="ListBullet"/>
              </w:pPr>
              <w:r>
                <w:t>Minor in Mathematics</w:t>
              </w:r>
            </w:p>
            <w:p w14:paraId="33F08617" w14:textId="0322BFC9" w:rsidR="00EA61C9" w:rsidRDefault="00EA61C9" w:rsidP="003D60D5">
              <w:pPr>
                <w:pStyle w:val="ListBullet"/>
              </w:pPr>
              <w:r>
                <w:t>Expected graduation</w:t>
              </w:r>
              <w:r w:rsidR="00337C50">
                <w:t>: December 2020</w:t>
              </w:r>
            </w:p>
            <w:p w14:paraId="67243AAA" w14:textId="4BA52F0E" w:rsidR="00337C50" w:rsidRDefault="00C31E87" w:rsidP="003D60D5">
              <w:pPr>
                <w:pStyle w:val="ListBullet"/>
              </w:pPr>
              <w:r>
                <w:t>GPA: 3.</w:t>
              </w:r>
              <w:r w:rsidR="00EB2D60">
                <w:t>7</w:t>
              </w:r>
              <w:r w:rsidR="002166B9">
                <w:t>84</w:t>
              </w:r>
            </w:p>
            <w:p w14:paraId="7AAD179F" w14:textId="77777777" w:rsidR="001C5BE2" w:rsidRDefault="001C5BE2" w:rsidP="003D60D5">
              <w:pPr>
                <w:pStyle w:val="ListBullet"/>
              </w:pPr>
              <w:r>
                <w:t>Currently in the Honors College Program</w:t>
              </w:r>
            </w:p>
            <w:p w14:paraId="3A9527BD" w14:textId="74046EFB" w:rsidR="008427C4" w:rsidRDefault="002D05E1" w:rsidP="00BE38CB">
              <w:pPr>
                <w:pStyle w:val="ListBullet"/>
              </w:pPr>
              <w:r>
                <w:t>President of the</w:t>
              </w:r>
              <w:r w:rsidR="001C5BE2">
                <w:t xml:space="preserve"> </w:t>
              </w:r>
              <w:r w:rsidR="00625075">
                <w:t>Information</w:t>
              </w:r>
              <w:r w:rsidR="001C5BE2">
                <w:t xml:space="preserve"> Security Professionals</w:t>
              </w:r>
              <w:r w:rsidR="002A2DEA">
                <w:t xml:space="preserve"> </w:t>
              </w:r>
              <w:r w:rsidR="008C3DE7">
                <w:t>club (ISP)</w:t>
              </w:r>
            </w:p>
            <w:p w14:paraId="0391EFB7" w14:textId="0109D5D1" w:rsidR="00A05244" w:rsidRDefault="00A05244" w:rsidP="00BE38CB">
              <w:pPr>
                <w:pStyle w:val="ListBullet"/>
              </w:pPr>
              <w:r>
                <w:t xml:space="preserve">Employed as a </w:t>
              </w:r>
              <w:r w:rsidR="00DD0600">
                <w:t>Supplemental</w:t>
              </w:r>
              <w:r>
                <w:t xml:space="preserve"> Instructor (SI) for the </w:t>
              </w:r>
              <w:r w:rsidR="00F07261">
                <w:t>Mathematics, Statistics and Computer Science Department</w:t>
              </w:r>
            </w:p>
            <w:p w14:paraId="56AA3251" w14:textId="0574B1BA" w:rsidR="00BE38CB" w:rsidRDefault="003E344C" w:rsidP="00BE38CB">
              <w:pPr>
                <w:pStyle w:val="SectionHeading"/>
              </w:pPr>
              <w:r>
                <w:rPr>
                  <w:noProof/>
                </w:rPr>
                <mc:AlternateContent>
                  <mc:Choice Requires="wps">
                    <w:drawing>
                      <wp:anchor distT="45720" distB="45720" distL="114300" distR="114300" simplePos="0" relativeHeight="251661312" behindDoc="0" locked="0" layoutInCell="1" allowOverlap="1" wp14:anchorId="1644F29F" wp14:editId="68D2F22D">
                        <wp:simplePos x="0" y="0"/>
                        <wp:positionH relativeFrom="margin">
                          <wp:align>right</wp:align>
                        </wp:positionH>
                        <wp:positionV relativeFrom="paragraph">
                          <wp:posOffset>6326</wp:posOffset>
                        </wp:positionV>
                        <wp:extent cx="2578735" cy="2691130"/>
                        <wp:effectExtent l="0" t="0" r="0" b="0"/>
                        <wp:wrapSquare wrapText="bothSides"/>
                        <wp:docPr id="217" name="Text Box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578735" cy="2691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544E44A" w14:textId="48971114" w:rsidR="008D29E8" w:rsidRDefault="008944A9" w:rsidP="00592214">
                                    <w:pPr>
                                      <w:pStyle w:val="ListBullet"/>
                                    </w:pPr>
                                    <w:r>
                                      <w:t>Cybertechnology Ethics</w:t>
                                    </w:r>
                                  </w:p>
                                  <w:p w14:paraId="44EA3367" w14:textId="64098B7D" w:rsidR="00592214" w:rsidRDefault="00C479B7" w:rsidP="00592214">
                                    <w:pPr>
                                      <w:pStyle w:val="ListBullet"/>
                                    </w:pPr>
                                    <w:r>
                                      <w:t>Web and Internet Programing</w:t>
                                    </w:r>
                                  </w:p>
                                  <w:p w14:paraId="5D392016" w14:textId="38906353" w:rsidR="007A6333" w:rsidRDefault="007A6333" w:rsidP="00592214">
                                    <w:pPr>
                                      <w:pStyle w:val="ListBullet"/>
                                    </w:pPr>
                                    <w:r>
                                      <w:t>Advanced Web and Internet Programming</w:t>
                                    </w:r>
                                  </w:p>
                                  <w:p w14:paraId="44F97DFB" w14:textId="667719CF" w:rsidR="00C479B7" w:rsidRDefault="00C479B7" w:rsidP="008944A9">
                                    <w:pPr>
                                      <w:pStyle w:val="ListBullet"/>
                                    </w:pPr>
                                    <w:r>
                                      <w:t>Database Systems</w:t>
                                    </w:r>
                                  </w:p>
                                  <w:p w14:paraId="70009498" w14:textId="333A6CF2" w:rsidR="00921F25" w:rsidRDefault="008944A9" w:rsidP="00921F25">
                                    <w:pPr>
                                      <w:pStyle w:val="ListBullet"/>
                                    </w:pPr>
                                    <w:r>
                                      <w:t>Human Computer Interface (HCI)</w:t>
                                    </w:r>
                                  </w:p>
                                  <w:p w14:paraId="3CEF19AF" w14:textId="44F2A9F3" w:rsidR="008F19EE" w:rsidRDefault="008F19EE" w:rsidP="008944A9">
                                    <w:pPr>
                                      <w:pStyle w:val="ListBullet"/>
                                    </w:pPr>
                                    <w:r>
                                      <w:t xml:space="preserve">Algorithm Design and </w:t>
                                    </w:r>
                                    <w:r w:rsidR="004A48F8">
                                      <w:t>Implementation</w:t>
                                    </w:r>
                                  </w:p>
                                  <w:p w14:paraId="2C6EB076" w14:textId="06A9F306" w:rsidR="00921F25" w:rsidRDefault="00336A98" w:rsidP="008944A9">
                                    <w:pPr>
                                      <w:pStyle w:val="ListBullet"/>
                                    </w:pPr>
                                    <w:r>
                                      <w:t>Probability and Statistics for Engineering and the Sciences</w:t>
                                    </w:r>
                                  </w:p>
                                  <w:p w14:paraId="40DCE680" w14:textId="26D43241" w:rsidR="005A0D83" w:rsidRDefault="000F42D7" w:rsidP="008944A9">
                                    <w:pPr>
                                      <w:pStyle w:val="ListBullet"/>
                                    </w:pPr>
                                    <w:r>
                                      <w:t>Mobile Applications Development in Android</w:t>
                                    </w:r>
                                  </w:p>
                                  <w:p w14:paraId="3598A67B" w14:textId="0518E878" w:rsidR="00AB2FAE" w:rsidRDefault="003E344C" w:rsidP="008944A9">
                                    <w:pPr>
                                      <w:pStyle w:val="ListBullet"/>
                                    </w:pPr>
                                    <w:r>
                                      <w:t>Formal Languages and Finite Automata</w:t>
                                    </w:r>
                                  </w:p>
                                  <w:p w14:paraId="279B0083" w14:textId="3D3BE32B" w:rsidR="003E344C" w:rsidRDefault="003E344C" w:rsidP="008944A9">
                                    <w:pPr>
                                      <w:pStyle w:val="ListBullet"/>
                                    </w:pPr>
                                    <w:r>
                                      <w:t>Computer Architecture</w:t>
                                    </w:r>
                                  </w:p>
                                  <w:p w14:paraId="3D86C528" w14:textId="08C0417F" w:rsidR="003E344C" w:rsidRDefault="003E344C" w:rsidP="008944A9">
                                    <w:pPr>
                                      <w:pStyle w:val="ListBullet"/>
                                    </w:pPr>
                                    <w:r>
                                      <w:t>Machine Learning</w:t>
                                    </w:r>
                                  </w:p>
                                  <w:p w14:paraId="5726CD97" w14:textId="77777777" w:rsidR="005A0D83" w:rsidRDefault="005A0D83" w:rsidP="005A0D83">
                                    <w:pPr>
                                      <w:pStyle w:val="ListBullet"/>
                                      <w:numPr>
                                        <w:ilvl w:val="0"/>
                                        <w:numId w:val="0"/>
                                      </w:numPr>
                                      <w:ind w:left="216" w:hanging="216"/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1644F29F" id="Text Box 2" o:spid="_x0000_s1029" type="#_x0000_t202" style="position:absolute;margin-left:151.85pt;margin-top:.5pt;width:203.05pt;height:211.9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" filled="f" stroked="f">
                        <v:textbox>
                          <w:txbxContent>
                            <w:p w14:paraId="0544E44A" w14:textId="48971114" w:rsidR="008D29E8" w:rsidRDefault="008944A9" w:rsidP="00592214">
                              <w:pPr>
                                <w:pStyle w:val="ListBullet"/>
                              </w:pPr>
                              <w:r>
                                <w:t>Cybertechnology Ethics</w:t>
                              </w:r>
                            </w:p>
                            <w:p w14:paraId="44EA3367" w14:textId="64098B7D" w:rsidR="00592214" w:rsidRDefault="00C479B7" w:rsidP="00592214">
                              <w:pPr>
                                <w:pStyle w:val="ListBullet"/>
                              </w:pPr>
                              <w:r>
                                <w:t>Web and Internet Programing</w:t>
                              </w:r>
                            </w:p>
                            <w:p w14:paraId="5D392016" w14:textId="38906353" w:rsidR="007A6333" w:rsidRDefault="007A6333" w:rsidP="00592214">
                              <w:pPr>
                                <w:pStyle w:val="ListBullet"/>
                              </w:pPr>
                              <w:r>
                                <w:t>Advanced Web and Internet Programming</w:t>
                              </w:r>
                            </w:p>
                            <w:p w14:paraId="44F97DFB" w14:textId="667719CF" w:rsidR="00C479B7" w:rsidRDefault="00C479B7" w:rsidP="008944A9">
                              <w:pPr>
                                <w:pStyle w:val="ListBullet"/>
                              </w:pPr>
                              <w:r>
                                <w:t>Database Systems</w:t>
                              </w:r>
                            </w:p>
                            <w:p w14:paraId="70009498" w14:textId="333A6CF2" w:rsidR="00921F25" w:rsidRDefault="008944A9" w:rsidP="00921F25">
                              <w:pPr>
                                <w:pStyle w:val="ListBullet"/>
                              </w:pPr>
                              <w:r>
                                <w:t>Human Computer Interface (HCI)</w:t>
                              </w:r>
                            </w:p>
                            <w:p w14:paraId="3CEF19AF" w14:textId="44F2A9F3" w:rsidR="008F19EE" w:rsidRDefault="008F19EE" w:rsidP="008944A9">
                              <w:pPr>
                                <w:pStyle w:val="ListBullet"/>
                              </w:pPr>
                              <w:r>
                                <w:t xml:space="preserve">Algorithm Design and </w:t>
                              </w:r>
                              <w:r w:rsidR="004A48F8">
                                <w:t>Implementation</w:t>
                              </w:r>
                            </w:p>
                            <w:p w14:paraId="2C6EB076" w14:textId="06A9F306" w:rsidR="00921F25" w:rsidRDefault="00336A98" w:rsidP="008944A9">
                              <w:pPr>
                                <w:pStyle w:val="ListBullet"/>
                              </w:pPr>
                              <w:r>
                                <w:t>Probability and Statistics for Engineering and the Sciences</w:t>
                              </w:r>
                            </w:p>
                            <w:p w14:paraId="40DCE680" w14:textId="26D43241" w:rsidR="005A0D83" w:rsidRDefault="000F42D7" w:rsidP="008944A9">
                              <w:pPr>
                                <w:pStyle w:val="ListBullet"/>
                              </w:pPr>
                              <w:r>
                                <w:t>Mobile Applications Development in Android</w:t>
                              </w:r>
                            </w:p>
                            <w:p w14:paraId="3598A67B" w14:textId="0518E878" w:rsidR="00AB2FAE" w:rsidRDefault="003E344C" w:rsidP="008944A9">
                              <w:pPr>
                                <w:pStyle w:val="ListBullet"/>
                              </w:pPr>
                              <w:r>
                                <w:t>Formal Languages and Finite Automata</w:t>
                              </w:r>
                            </w:p>
                            <w:p w14:paraId="279B0083" w14:textId="3D3BE32B" w:rsidR="003E344C" w:rsidRDefault="003E344C" w:rsidP="008944A9">
                              <w:pPr>
                                <w:pStyle w:val="ListBullet"/>
                              </w:pPr>
                              <w:r>
                                <w:t>Computer Architecture</w:t>
                              </w:r>
                            </w:p>
                            <w:p w14:paraId="3D86C528" w14:textId="08C0417F" w:rsidR="003E344C" w:rsidRDefault="003E344C" w:rsidP="008944A9">
                              <w:pPr>
                                <w:pStyle w:val="ListBullet"/>
                              </w:pPr>
                              <w:r>
                                <w:t>Machine Learning</w:t>
                              </w:r>
                            </w:p>
                            <w:p w14:paraId="5726CD97" w14:textId="77777777" w:rsidR="005A0D83" w:rsidRDefault="005A0D83" w:rsidP="005A0D83">
                              <w:pPr>
                                <w:pStyle w:val="ListBullet"/>
                                <w:numPr>
                                  <w:ilvl w:val="0"/>
                                  <w:numId w:val="0"/>
                                </w:numPr>
                                <w:ind w:left="216" w:hanging="216"/>
                              </w:pPr>
                            </w:p>
                          </w:txbxContent>
                        </v:textbox>
                        <w10:wrap type="square" anchorx="margin"/>
                      </v:shape>
                    </w:pict>
                  </mc:Fallback>
                </mc:AlternateContent>
              </w:r>
              <w:r w:rsidR="00BE38CB">
                <w:t>Relevant courses</w:t>
              </w:r>
            </w:p>
            <w:p w14:paraId="7C954D9B" w14:textId="34E30CF4" w:rsidR="00BE38CB" w:rsidRDefault="004B615D" w:rsidP="00BE38CB">
              <w:pPr>
                <w:pStyle w:val="ListBullet"/>
              </w:pPr>
              <w:r>
                <w:t>Computer Science 1 &amp; 2</w:t>
              </w:r>
            </w:p>
            <w:p w14:paraId="48436E88" w14:textId="5A7C14A1" w:rsidR="004B615D" w:rsidRDefault="00292E46" w:rsidP="00BE38CB">
              <w:pPr>
                <w:pStyle w:val="ListBullet"/>
              </w:pPr>
              <w:r>
                <w:t>Calculus 1 &amp; 2</w:t>
              </w:r>
            </w:p>
            <w:p w14:paraId="251FE7CB" w14:textId="2B59E151" w:rsidR="004B615D" w:rsidRDefault="00292E46" w:rsidP="00BE38CB">
              <w:pPr>
                <w:pStyle w:val="ListBullet"/>
              </w:pPr>
              <w:r>
                <w:t>Discrete Mathematics</w:t>
              </w:r>
            </w:p>
            <w:p w14:paraId="3225A7D5" w14:textId="7DACAA2D" w:rsidR="007A6333" w:rsidRDefault="007A6333" w:rsidP="00BE38CB">
              <w:pPr>
                <w:pStyle w:val="ListBullet"/>
              </w:pPr>
              <w:r>
                <w:t>Linear Algebra</w:t>
              </w:r>
            </w:p>
            <w:p w14:paraId="4F5FCFCB" w14:textId="77777777" w:rsidR="008353C4" w:rsidRDefault="008D29E8" w:rsidP="008D29E8">
              <w:pPr>
                <w:pStyle w:val="ListBullet"/>
              </w:pPr>
              <w:r>
                <w:t>Data Structures</w:t>
              </w:r>
            </w:p>
            <w:p w14:paraId="3EC65CA4" w14:textId="77777777" w:rsidR="00782CBC" w:rsidRDefault="008F19EE" w:rsidP="008D29E8">
              <w:pPr>
                <w:pStyle w:val="ListBullet"/>
              </w:pPr>
              <w:r>
                <w:t>Software Engineering Principles</w:t>
              </w:r>
              <w:r w:rsidR="00782CBC">
                <w:t xml:space="preserve"> / Practicum</w:t>
              </w:r>
            </w:p>
            <w:p w14:paraId="5D1B6CDB" w14:textId="77777777" w:rsidR="000F42D7" w:rsidRDefault="005A0D83" w:rsidP="008D29E8">
              <w:pPr>
                <w:pStyle w:val="ListBullet"/>
              </w:pPr>
              <w:r>
                <w:t>IOS Programming</w:t>
              </w:r>
            </w:p>
            <w:p w14:paraId="7DF67CE2" w14:textId="2BA6E8C0" w:rsidR="003D60D5" w:rsidRDefault="000F42D7" w:rsidP="003E344C">
              <w:pPr>
                <w:pStyle w:val="ListBullet"/>
              </w:pPr>
              <w:r>
                <w:t>Mathematical Foundations of Graphics</w:t>
              </w:r>
            </w:p>
          </w:sdtContent>
        </w:sdt>
      </w:sdtContent>
    </w:sdt>
    <w:p w14:paraId="3180DD81" w14:textId="589F5074" w:rsidR="006D7058" w:rsidRDefault="006D7058" w:rsidP="004B12DE">
      <w:pPr>
        <w:pStyle w:val="SectionHeading"/>
        <w:rPr>
          <w:caps w:val="0"/>
          <w:color w:val="000000" w:themeColor="text1"/>
          <w:sz w:val="20"/>
        </w:rPr>
      </w:pPr>
    </w:p>
    <w:sdt>
      <w:sdtPr>
        <w:rPr>
          <w:caps w:val="0"/>
          <w:color w:val="000000" w:themeColor="text1"/>
          <w:sz w:val="20"/>
        </w:rPr>
        <w:id w:val="-1472127747"/>
        <w15:repeatingSection/>
      </w:sdtPr>
      <w:sdtEndPr/>
      <w:sdtContent>
        <w:sdt>
          <w:sdtPr>
            <w:rPr>
              <w:caps w:val="0"/>
              <w:color w:val="000000" w:themeColor="text1"/>
              <w:sz w:val="20"/>
            </w:rPr>
            <w:id w:val="-1260518174"/>
            <w:placeholder>
              <w:docPart w:val="23D20F6DA0594F78A50D9A81F730A070"/>
            </w:placeholder>
            <w15:repeatingSectionItem/>
          </w:sdtPr>
          <w:sdtEndPr/>
          <w:sdtContent>
            <w:p w14:paraId="6136A80C" w14:textId="07BBFBF1" w:rsidR="004B12DE" w:rsidRDefault="000F34E6" w:rsidP="004B12DE">
              <w:pPr>
                <w:pStyle w:val="SectionHeading"/>
              </w:pPr>
              <w:r w:rsidRPr="006D7058">
                <w:rPr>
                  <w:caps w:val="0"/>
                  <w:noProof/>
                  <w:sz w:val="20"/>
                </w:rPr>
                <mc:AlternateContent>
                  <mc:Choice Requires="wps">
                    <w:drawing>
                      <wp:anchor distT="45720" distB="45720" distL="114300" distR="114300" simplePos="0" relativeHeight="251663360" behindDoc="0" locked="0" layoutInCell="1" allowOverlap="1" wp14:anchorId="270CC35A" wp14:editId="7E69604F">
                        <wp:simplePos x="0" y="0"/>
                        <wp:positionH relativeFrom="column">
                          <wp:posOffset>-2636520</wp:posOffset>
                        </wp:positionH>
                        <wp:positionV relativeFrom="paragraph">
                          <wp:posOffset>387625</wp:posOffset>
                        </wp:positionV>
                        <wp:extent cx="1934845" cy="1530985"/>
                        <wp:effectExtent l="0" t="0" r="8255" b="0"/>
                        <wp:wrapSquare wrapText="bothSides"/>
                        <wp:docPr id="3" name="Text Box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934845" cy="15309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D916552" w14:textId="57FEF920" w:rsidR="006D7058" w:rsidRDefault="00E2063E" w:rsidP="00E2063E">
                                    <w:pPr>
                                      <w:spacing w:after="0"/>
                                    </w:pPr>
                                    <w:r>
                                      <w:t>You can find my programming portfolio at:</w:t>
                                    </w:r>
                                  </w:p>
                                  <w:p w14:paraId="6BA835BC" w14:textId="3589C691" w:rsidR="00E2063E" w:rsidRDefault="00E2063E" w:rsidP="00E2063E">
                                    <w:pPr>
                                      <w:spacing w:after="0"/>
                                      <w:rPr>
                                        <w:u w:val="single"/>
                                      </w:rPr>
                                    </w:pPr>
                                    <w:r w:rsidRPr="00E2063E">
                                      <w:rPr>
                                        <w:u w:val="single"/>
                                      </w:rPr>
                                      <w:t>madministrator.github.io</w:t>
                                    </w:r>
                                  </w:p>
                                  <w:p w14:paraId="10F4EFEC" w14:textId="5F6485B7" w:rsidR="00EF1A19" w:rsidRDefault="00EF1A19" w:rsidP="00E2063E">
                                    <w:pPr>
                                      <w:spacing w:after="0"/>
                                    </w:pPr>
                                  </w:p>
                                  <w:p w14:paraId="2E6A9A51" w14:textId="25990289" w:rsidR="00EF1A19" w:rsidRDefault="00EF1A19" w:rsidP="00E2063E">
                                    <w:pPr>
                                      <w:spacing w:after="0"/>
                                    </w:pPr>
                                    <w:r>
                                      <w:t>Find my LinkedIn profile</w:t>
                                    </w:r>
                                    <w:r w:rsidR="00755F56">
                                      <w:t xml:space="preserve"> here:</w:t>
                                    </w:r>
                                  </w:p>
                                  <w:p w14:paraId="7A030A39" w14:textId="264E64DC" w:rsidR="00755F56" w:rsidRPr="00EF1A19" w:rsidRDefault="00755F56" w:rsidP="00E2063E">
                                    <w:pPr>
                                      <w:spacing w:after="0"/>
                                    </w:pPr>
                                    <w:r>
                                      <w:rPr>
                                        <w:rStyle w:val="vanity-namedomain"/>
                                        <w:rFonts w:ascii="Segoe UI" w:hAnsi="Segoe UI" w:cs="Segoe UI"/>
                                        <w:bdr w:val="none" w:sz="0" w:space="0" w:color="auto" w:frame="1"/>
                                        <w:shd w:val="clear" w:color="auto" w:fill="FFFFFF"/>
                                      </w:rPr>
                                      <w:t>www.linkedin.com/in/</w:t>
                                    </w:r>
                                    <w:r>
                                      <w:rPr>
                                        <w:rStyle w:val="vanity-namedisplay-name"/>
                                        <w:rFonts w:ascii="Segoe UI" w:hAnsi="Segoe UI" w:cs="Segoe UI"/>
                                        <w:bdr w:val="none" w:sz="0" w:space="0" w:color="auto" w:frame="1"/>
                                        <w:shd w:val="clear" w:color="auto" w:fill="FFFFFF"/>
                                      </w:rPr>
                                      <w:t>evan-vander-hoeven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270CC35A" id="_x0000_s1030" type="#_x0000_t202" style="position:absolute;margin-left:-207.6pt;margin-top:30.5pt;width:152.35pt;height:120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" stroked="f">
                        <v:textbox>
                          <w:txbxContent>
                            <w:p w14:paraId="2D916552" w14:textId="57FEF920" w:rsidR="006D7058" w:rsidRDefault="00E2063E" w:rsidP="00E2063E">
                              <w:pPr>
                                <w:spacing w:after="0"/>
                              </w:pPr>
                              <w:r>
                                <w:t>You can find my programming portfolio at:</w:t>
                              </w:r>
                            </w:p>
                            <w:p w14:paraId="6BA835BC" w14:textId="3589C691" w:rsidR="00E2063E" w:rsidRDefault="00E2063E" w:rsidP="00E2063E">
                              <w:pPr>
                                <w:spacing w:after="0"/>
                                <w:rPr>
                                  <w:u w:val="single"/>
                                </w:rPr>
                              </w:pPr>
                              <w:r w:rsidRPr="00E2063E">
                                <w:rPr>
                                  <w:u w:val="single"/>
                                </w:rPr>
                                <w:t>madministrator.github.io</w:t>
                              </w:r>
                            </w:p>
                            <w:p w14:paraId="10F4EFEC" w14:textId="5F6485B7" w:rsidR="00EF1A19" w:rsidRDefault="00EF1A19" w:rsidP="00E2063E">
                              <w:pPr>
                                <w:spacing w:after="0"/>
                              </w:pPr>
                            </w:p>
                            <w:p w14:paraId="2E6A9A51" w14:textId="25990289" w:rsidR="00EF1A19" w:rsidRDefault="00EF1A19" w:rsidP="00E2063E">
                              <w:pPr>
                                <w:spacing w:after="0"/>
                              </w:pPr>
                              <w:r>
                                <w:t>Find my LinkedIn profile</w:t>
                              </w:r>
                              <w:r w:rsidR="00755F56">
                                <w:t xml:space="preserve"> here:</w:t>
                              </w:r>
                            </w:p>
                            <w:p w14:paraId="7A030A39" w14:textId="264E64DC" w:rsidR="00755F56" w:rsidRPr="00EF1A19" w:rsidRDefault="00755F56" w:rsidP="00E2063E">
                              <w:pPr>
                                <w:spacing w:after="0"/>
                              </w:pPr>
                              <w:r>
                                <w:rPr>
                                  <w:rStyle w:val="vanity-namedomain"/>
                                  <w:rFonts w:ascii="Segoe UI" w:hAnsi="Segoe UI" w:cs="Segoe UI"/>
                                  <w:bdr w:val="none" w:sz="0" w:space="0" w:color="auto" w:frame="1"/>
                                  <w:shd w:val="clear" w:color="auto" w:fill="FFFFFF"/>
                                </w:rPr>
                                <w:t>www.linkedin.com/in/</w:t>
                              </w:r>
                              <w:r>
                                <w:rPr>
                                  <w:rStyle w:val="vanity-namedisplay-name"/>
                                  <w:rFonts w:ascii="Segoe UI" w:hAnsi="Segoe UI" w:cs="Segoe UI"/>
                                  <w:bdr w:val="none" w:sz="0" w:space="0" w:color="auto" w:frame="1"/>
                                  <w:shd w:val="clear" w:color="auto" w:fill="FFFFFF"/>
                                </w:rPr>
                                <w:t>evan-vander-hoeven</w:t>
                              </w:r>
                            </w:p>
                          </w:txbxContent>
                        </v:textbox>
                        <w10:wrap type="square"/>
                      </v:shape>
                    </w:pict>
                  </mc:Fallback>
                </mc:AlternateContent>
              </w:r>
              <w:r w:rsidR="004B12DE">
                <w:t>Experience</w:t>
              </w:r>
            </w:p>
            <w:p w14:paraId="4A6F6E8D" w14:textId="28B96838" w:rsidR="00C31E87" w:rsidRPr="00133872" w:rsidRDefault="00DB1A95" w:rsidP="00C31E87">
              <w:pPr>
                <w:pStyle w:val="ResumeDate"/>
                <w:rPr>
                  <w:sz w:val="20"/>
                  <w:szCs w:val="22"/>
                </w:rPr>
              </w:pPr>
              <w:r w:rsidRPr="00133872">
                <w:rPr>
                  <w:sz w:val="20"/>
                  <w:szCs w:val="22"/>
                </w:rPr>
                <w:t>Summer 2019</w:t>
              </w:r>
            </w:p>
            <w:p w14:paraId="2FF0F87B" w14:textId="29D69C4B" w:rsidR="00C31E87" w:rsidRPr="00360119" w:rsidRDefault="003C6176" w:rsidP="00C31E87">
              <w:pPr>
                <w:pStyle w:val="Subsection"/>
                <w:rPr>
                  <w:sz w:val="24"/>
                  <w:szCs w:val="28"/>
                </w:rPr>
              </w:pPr>
              <w:r w:rsidRPr="00360119">
                <w:rPr>
                  <w:sz w:val="24"/>
                  <w:szCs w:val="28"/>
                </w:rPr>
                <w:t>Menards</w:t>
              </w:r>
              <w:r w:rsidR="00076FDE" w:rsidRPr="00360119">
                <w:rPr>
                  <w:sz w:val="24"/>
                  <w:szCs w:val="28"/>
                </w:rPr>
                <w:t xml:space="preserve"> Corporation</w:t>
              </w:r>
            </w:p>
            <w:p w14:paraId="4A7957AE" w14:textId="124C9CD1" w:rsidR="00C31E87" w:rsidRDefault="003C6176" w:rsidP="00C31E87">
              <w:pPr>
                <w:pStyle w:val="Description"/>
              </w:pPr>
              <w:r>
                <w:t>Java Developer</w:t>
              </w:r>
              <w:r w:rsidR="00D40F35">
                <w:t xml:space="preserve"> Intern</w:t>
              </w:r>
              <w:r w:rsidR="004B0859">
                <w:t xml:space="preserve"> for the Information Systems Point of Sale Register Team</w:t>
              </w:r>
            </w:p>
            <w:p w14:paraId="1DEC310D" w14:textId="77777777" w:rsidR="00A905C2" w:rsidRDefault="00170E15" w:rsidP="00C31E87">
              <w:pPr>
                <w:pStyle w:val="ListBullet"/>
              </w:pPr>
              <w:r>
                <w:t>Developed and Maintained applications for Menards, primarily using Java</w:t>
              </w:r>
            </w:p>
            <w:p w14:paraId="4D753771" w14:textId="77777777" w:rsidR="001A0903" w:rsidRDefault="00A905C2" w:rsidP="00C31E87">
              <w:pPr>
                <w:pStyle w:val="ListBullet"/>
              </w:pPr>
              <w:r>
                <w:t>Created test plans, and thoroughly tested and debugged all programs prior to implementation</w:t>
              </w:r>
            </w:p>
            <w:p w14:paraId="6F39D64A" w14:textId="2374425C" w:rsidR="00C31E87" w:rsidRDefault="00B63590" w:rsidP="00C31E87">
              <w:pPr>
                <w:pStyle w:val="ListBullet"/>
              </w:pPr>
              <w:r>
                <w:t xml:space="preserve">Configured point-of-sale hardware for testing in a </w:t>
              </w:r>
              <w:r w:rsidR="0048441B">
                <w:t>L</w:t>
              </w:r>
              <w:bookmarkStart w:id="0" w:name="_GoBack"/>
              <w:bookmarkEnd w:id="0"/>
              <w:r>
                <w:t>inux based environment</w:t>
              </w:r>
            </w:p>
          </w:sdtContent>
        </w:sdt>
        <w:sdt>
          <w:sdtPr>
            <w:rPr>
              <w:sz w:val="20"/>
            </w:rPr>
            <w:id w:val="-247960647"/>
            <w:placeholder>
              <w:docPart w:val="1E8BC1052F7D49928E355B75A7A08473"/>
            </w:placeholder>
            <w15:repeatingSectionItem/>
          </w:sdtPr>
          <w:sdtEndPr/>
          <w:sdtContent>
            <w:p w14:paraId="18DEC08F" w14:textId="364E68EF" w:rsidR="00C31E87" w:rsidRPr="001C5BE2" w:rsidRDefault="00C31E87" w:rsidP="00C31E87">
              <w:pPr>
                <w:pStyle w:val="ResumeDate"/>
                <w:rPr>
                  <w:rStyle w:val="DescriptionChar"/>
                </w:rPr>
              </w:pPr>
              <w:r w:rsidRPr="001C5BE2">
                <w:rPr>
                  <w:rStyle w:val="DescriptionChar"/>
                </w:rPr>
                <w:t>Eagle Scout</w:t>
              </w:r>
            </w:p>
            <w:p w14:paraId="348DE22D" w14:textId="61F847FC" w:rsidR="00C31E87" w:rsidRDefault="00C31E87" w:rsidP="00C31E87">
              <w:pPr>
                <w:pStyle w:val="ListBullet"/>
              </w:pPr>
              <w:r>
                <w:t xml:space="preserve">Achieved rank of Eagle Scout October 2016. </w:t>
              </w:r>
            </w:p>
            <w:p w14:paraId="422AA2FA" w14:textId="07575C2B" w:rsidR="00C31E87" w:rsidRDefault="00C31E87" w:rsidP="00C31E87">
              <w:pPr>
                <w:pStyle w:val="ListBullet"/>
              </w:pPr>
              <w:r>
                <w:t>Member of Order of the Arrow, BSA National Honors Society</w:t>
              </w:r>
            </w:p>
            <w:p w14:paraId="78BB275C" w14:textId="611FEF67" w:rsidR="00C31E87" w:rsidRDefault="00C31E87" w:rsidP="00C31E87">
              <w:pPr>
                <w:pStyle w:val="ListBullet"/>
              </w:pPr>
              <w:r>
                <w:t xml:space="preserve">National Youth Leadership Training (NYLT) </w:t>
              </w:r>
            </w:p>
            <w:p w14:paraId="5140E573" w14:textId="3E5188A1" w:rsidR="00FB5DB2" w:rsidRDefault="00C31E87" w:rsidP="00F07261">
              <w:pPr>
                <w:pStyle w:val="ListBullet"/>
              </w:pPr>
              <w:r>
                <w:t>Held several positions of responsibility, including senior patrol leader</w:t>
              </w:r>
            </w:p>
          </w:sdtContent>
        </w:sdt>
      </w:sdtContent>
    </w:sdt>
    <w:sectPr w:rsidR="00FB5DB2">
      <w:headerReference w:type="default" r:id="rId10"/>
      <w:footerReference w:type="default" r:id="rId11"/>
      <w:headerReference w:type="first" r:id="rId12"/>
      <w:pgSz w:w="12240" w:h="15840"/>
      <w:pgMar w:top="1080" w:right="720" w:bottom="1080" w:left="47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02914" w14:textId="77777777" w:rsidR="00D214BD" w:rsidRDefault="00D214BD">
      <w:pPr>
        <w:spacing w:after="0" w:line="240" w:lineRule="auto"/>
      </w:pPr>
      <w:r>
        <w:separator/>
      </w:r>
    </w:p>
  </w:endnote>
  <w:endnote w:type="continuationSeparator" w:id="0">
    <w:p w14:paraId="023BA11A" w14:textId="77777777" w:rsidR="00D214BD" w:rsidRDefault="00D21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265C4" w14:textId="77777777" w:rsidR="00454711" w:rsidRDefault="00454711">
    <w:pPr>
      <w:pStyle w:val="Footer"/>
    </w:pPr>
    <w:r>
      <w:rPr>
        <w:noProof/>
      </w:rPr>
      <mc:AlternateContent>
        <mc:Choice Requires="wps">
          <w:drawing>
            <wp:anchor distT="0" distB="0" distL="114300" distR="365760" simplePos="0" relativeHeight="251659264" behindDoc="0" locked="0" layoutInCell="1" allowOverlap="0" wp14:anchorId="2DDF8F27" wp14:editId="74838862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2C2E48" w14:textId="77777777" w:rsidR="00454711" w:rsidRDefault="00454711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w14:anchorId="2DDF8F2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1" type="#_x0000_t202" style="position:absolute;margin-left:0;margin-top:0;width:150pt;height:682.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" o:allowoverlap="f" filled="f" stroked="f" strokeweight=".5pt">
              <v:textbox style="mso-fit-shape-to-text:t" inset="0,0,0,0">
                <w:txbxContent>
                  <w:p w14:paraId="7F2C2E48" w14:textId="77777777" w:rsidR="00454711" w:rsidRDefault="00454711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A3496" w14:textId="77777777" w:rsidR="00D214BD" w:rsidRDefault="00D214BD">
      <w:pPr>
        <w:spacing w:after="0" w:line="240" w:lineRule="auto"/>
      </w:pPr>
      <w:r>
        <w:separator/>
      </w:r>
    </w:p>
  </w:footnote>
  <w:footnote w:type="continuationSeparator" w:id="0">
    <w:p w14:paraId="467DE066" w14:textId="77777777" w:rsidR="00D214BD" w:rsidRDefault="00D21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27DF2" w14:textId="77777777" w:rsidR="00454711" w:rsidRDefault="00454711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72576" behindDoc="1" locked="0" layoutInCell="1" allowOverlap="1" wp14:anchorId="0F3D17B8" wp14:editId="35C3A6B7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349C91F2"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FDD2A" w14:textId="77777777" w:rsidR="00454711" w:rsidRDefault="00454711">
    <w:pPr>
      <w:pStyle w:val="Header"/>
    </w:pPr>
    <w:r>
      <w:rPr>
        <w:noProof/>
      </w:rPr>
      <mc:AlternateContent>
        <mc:Choice Requires="wps">
          <w:drawing>
            <wp:anchor distT="0" distB="0" distL="365760" distR="365760" simplePos="0" relativeHeight="251670528" behindDoc="1" locked="0" layoutInCell="1" allowOverlap="1" wp14:anchorId="751400CC" wp14:editId="1B6F9337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28579311" id="Straight Connector 9" o:spid="_x0000_s1026" style="position:absolute;z-index:-25164595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3248E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3"/>
  </w:num>
  <w:num w:numId="7">
    <w:abstractNumId w:val="1"/>
  </w:num>
  <w:num w:numId="8">
    <w:abstractNumId w:val="3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5"/>
  </w:num>
  <w:num w:numId="16">
    <w:abstractNumId w:val="1"/>
  </w:num>
  <w:num w:numId="1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FB2"/>
    <w:rsid w:val="00030767"/>
    <w:rsid w:val="0003206C"/>
    <w:rsid w:val="00076FDE"/>
    <w:rsid w:val="000C5043"/>
    <w:rsid w:val="000C741B"/>
    <w:rsid w:val="000F34E6"/>
    <w:rsid w:val="000F42D7"/>
    <w:rsid w:val="00105D8B"/>
    <w:rsid w:val="001300D1"/>
    <w:rsid w:val="00133872"/>
    <w:rsid w:val="00136F1E"/>
    <w:rsid w:val="00137B45"/>
    <w:rsid w:val="001419A8"/>
    <w:rsid w:val="00170E15"/>
    <w:rsid w:val="001807E5"/>
    <w:rsid w:val="001A0903"/>
    <w:rsid w:val="001C5BE2"/>
    <w:rsid w:val="002166B9"/>
    <w:rsid w:val="00240FA9"/>
    <w:rsid w:val="0026082F"/>
    <w:rsid w:val="0027602F"/>
    <w:rsid w:val="00292E46"/>
    <w:rsid w:val="002A2DEA"/>
    <w:rsid w:val="002C230C"/>
    <w:rsid w:val="002D05E1"/>
    <w:rsid w:val="00336A98"/>
    <w:rsid w:val="00337C50"/>
    <w:rsid w:val="00360119"/>
    <w:rsid w:val="00387B10"/>
    <w:rsid w:val="003A6B6A"/>
    <w:rsid w:val="003A76BD"/>
    <w:rsid w:val="003A7E7D"/>
    <w:rsid w:val="003C6176"/>
    <w:rsid w:val="003D60D5"/>
    <w:rsid w:val="003D780A"/>
    <w:rsid w:val="003E344C"/>
    <w:rsid w:val="00406CEF"/>
    <w:rsid w:val="00407279"/>
    <w:rsid w:val="004171D6"/>
    <w:rsid w:val="00454711"/>
    <w:rsid w:val="00460CC1"/>
    <w:rsid w:val="0046434A"/>
    <w:rsid w:val="00483141"/>
    <w:rsid w:val="0048441B"/>
    <w:rsid w:val="00485DAA"/>
    <w:rsid w:val="004A48F8"/>
    <w:rsid w:val="004A4F62"/>
    <w:rsid w:val="004A6E3D"/>
    <w:rsid w:val="004B0859"/>
    <w:rsid w:val="004B12DE"/>
    <w:rsid w:val="004B615D"/>
    <w:rsid w:val="004B7B2A"/>
    <w:rsid w:val="004E032D"/>
    <w:rsid w:val="00507BFB"/>
    <w:rsid w:val="00544F20"/>
    <w:rsid w:val="00592214"/>
    <w:rsid w:val="005A0D83"/>
    <w:rsid w:val="005C493E"/>
    <w:rsid w:val="005D46FA"/>
    <w:rsid w:val="005F70F2"/>
    <w:rsid w:val="00625075"/>
    <w:rsid w:val="00630388"/>
    <w:rsid w:val="00644FB2"/>
    <w:rsid w:val="006528CD"/>
    <w:rsid w:val="00652B0A"/>
    <w:rsid w:val="006613F8"/>
    <w:rsid w:val="00672CC0"/>
    <w:rsid w:val="006B2E35"/>
    <w:rsid w:val="006C16F1"/>
    <w:rsid w:val="006C5657"/>
    <w:rsid w:val="006D7058"/>
    <w:rsid w:val="00726EA0"/>
    <w:rsid w:val="00732A67"/>
    <w:rsid w:val="007429FB"/>
    <w:rsid w:val="00755F56"/>
    <w:rsid w:val="0076735A"/>
    <w:rsid w:val="00782CBC"/>
    <w:rsid w:val="007831AF"/>
    <w:rsid w:val="007A6333"/>
    <w:rsid w:val="008038DF"/>
    <w:rsid w:val="00821E75"/>
    <w:rsid w:val="008353C4"/>
    <w:rsid w:val="008427C4"/>
    <w:rsid w:val="00887E6A"/>
    <w:rsid w:val="00890047"/>
    <w:rsid w:val="008944A9"/>
    <w:rsid w:val="008C3DE7"/>
    <w:rsid w:val="008D29E8"/>
    <w:rsid w:val="008F19EE"/>
    <w:rsid w:val="008F6EA6"/>
    <w:rsid w:val="00921F25"/>
    <w:rsid w:val="00966ED4"/>
    <w:rsid w:val="0097184B"/>
    <w:rsid w:val="009A7602"/>
    <w:rsid w:val="00A05244"/>
    <w:rsid w:val="00A06A62"/>
    <w:rsid w:val="00A14B04"/>
    <w:rsid w:val="00A905C2"/>
    <w:rsid w:val="00A97A2B"/>
    <w:rsid w:val="00AB2FAE"/>
    <w:rsid w:val="00AE41F9"/>
    <w:rsid w:val="00B478CE"/>
    <w:rsid w:val="00B51857"/>
    <w:rsid w:val="00B63590"/>
    <w:rsid w:val="00B90506"/>
    <w:rsid w:val="00BD4688"/>
    <w:rsid w:val="00BE38CB"/>
    <w:rsid w:val="00C31E87"/>
    <w:rsid w:val="00C479B7"/>
    <w:rsid w:val="00C61F87"/>
    <w:rsid w:val="00CB7E9D"/>
    <w:rsid w:val="00D214BD"/>
    <w:rsid w:val="00D40F35"/>
    <w:rsid w:val="00D65ECD"/>
    <w:rsid w:val="00D86F58"/>
    <w:rsid w:val="00DB1A95"/>
    <w:rsid w:val="00DD0600"/>
    <w:rsid w:val="00DF32FA"/>
    <w:rsid w:val="00E16694"/>
    <w:rsid w:val="00E2063E"/>
    <w:rsid w:val="00E26039"/>
    <w:rsid w:val="00E33151"/>
    <w:rsid w:val="00E379A2"/>
    <w:rsid w:val="00E45784"/>
    <w:rsid w:val="00E75E04"/>
    <w:rsid w:val="00E76DF1"/>
    <w:rsid w:val="00EA61C9"/>
    <w:rsid w:val="00EB2D60"/>
    <w:rsid w:val="00EC4258"/>
    <w:rsid w:val="00EF1A19"/>
    <w:rsid w:val="00F07261"/>
    <w:rsid w:val="00F20E93"/>
    <w:rsid w:val="00F64BF0"/>
    <w:rsid w:val="00F9557C"/>
    <w:rsid w:val="00FA4860"/>
    <w:rsid w:val="00FB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52950"/>
  <w15:chartTrackingRefBased/>
  <w15:docId w15:val="{EAF3077B-E523-4259-8E5F-92E2A98F8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1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3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3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969696" w:themeColor="accent3"/>
      <w:sz w:val="20"/>
    </w:rPr>
  </w:style>
  <w:style w:type="paragraph" w:customStyle="1" w:styleId="ResumeDate">
    <w:name w:val="Resume Date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ubsection">
    <w:name w:val="Subsection"/>
    <w:basedOn w:val="Normal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Description">
    <w:name w:val="Description"/>
    <w:basedOn w:val="Normal"/>
    <w:link w:val="Descriptio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DescriptionChar">
    <w:name w:val="Description Char"/>
    <w:basedOn w:val="Heading2Char"/>
    <w:link w:val="Description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SectionHeading">
    <w:name w:val="Section Heading"/>
    <w:basedOn w:val="Normal"/>
    <w:qFormat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D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DEA"/>
    <w:rPr>
      <w:rFonts w:ascii="Segoe UI" w:hAnsi="Segoe UI" w:cs="Segoe UI"/>
      <w:sz w:val="18"/>
      <w:szCs w:val="18"/>
    </w:rPr>
  </w:style>
  <w:style w:type="character" w:customStyle="1" w:styleId="vanity-namedomain">
    <w:name w:val="vanity-name__domain"/>
    <w:basedOn w:val="DefaultParagraphFont"/>
    <w:rsid w:val="00755F56"/>
  </w:style>
  <w:style w:type="character" w:customStyle="1" w:styleId="vanity-namedisplay-name">
    <w:name w:val="vanity-name__display-name"/>
    <w:basedOn w:val="DefaultParagraphFont"/>
    <w:rsid w:val="00755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D7C8DC8315B4C9B8274C86F01E23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3DC2F-772C-434E-B9B6-3CE0BDA09071}"/>
      </w:docPartPr>
      <w:docPartBody>
        <w:p w:rsidR="00D5441F" w:rsidRDefault="0002186D">
          <w:pPr>
            <w:pStyle w:val="DD7C8DC8315B4C9B8274C86F01E232A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7FDA9A028C44099101B5328447D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3053F-F303-463B-A2A5-B5DC866777D9}"/>
      </w:docPartPr>
      <w:docPartBody>
        <w:p w:rsidR="00D5441F" w:rsidRDefault="0002186D">
          <w:pPr>
            <w:pStyle w:val="487FDA9A028C44099101B5328447DAF2"/>
          </w:pPr>
          <w:r>
            <w:t>[Your Name]</w:t>
          </w:r>
        </w:p>
      </w:docPartBody>
    </w:docPart>
    <w:docPart>
      <w:docPartPr>
        <w:name w:val="23D20F6DA0594F78A50D9A81F730A0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35A4B-FDAF-4B9D-BDE0-1AF176250394}"/>
      </w:docPartPr>
      <w:docPartBody>
        <w:p w:rsidR="007F61CE" w:rsidRDefault="00A97F4B" w:rsidP="00A97F4B">
          <w:pPr>
            <w:pStyle w:val="23D20F6DA0594F78A50D9A81F730A07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E8BC1052F7D49928E355B75A7A08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168635-5CB7-480D-9AB2-0ACE2B7396CE}"/>
      </w:docPartPr>
      <w:docPartBody>
        <w:p w:rsidR="007F61CE" w:rsidRDefault="00A97F4B" w:rsidP="00A97F4B">
          <w:pPr>
            <w:pStyle w:val="1E8BC1052F7D49928E355B75A7A0847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C24"/>
    <w:rsid w:val="0002186D"/>
    <w:rsid w:val="00024B33"/>
    <w:rsid w:val="006F40D9"/>
    <w:rsid w:val="007F61CE"/>
    <w:rsid w:val="00A97F4B"/>
    <w:rsid w:val="00AB396D"/>
    <w:rsid w:val="00AD4353"/>
    <w:rsid w:val="00B00403"/>
    <w:rsid w:val="00BE2B7E"/>
    <w:rsid w:val="00C173F7"/>
    <w:rsid w:val="00CD6803"/>
    <w:rsid w:val="00D5441F"/>
    <w:rsid w:val="00D60B39"/>
    <w:rsid w:val="00D7570A"/>
    <w:rsid w:val="00DF003B"/>
    <w:rsid w:val="00EB7C24"/>
    <w:rsid w:val="00FB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7A08D9DB1B47A0BA840B08E9EDC7BB">
    <w:name w:val="2A7A08D9DB1B47A0BA840B08E9EDC7BB"/>
  </w:style>
  <w:style w:type="character" w:styleId="PlaceholderText">
    <w:name w:val="Placeholder Text"/>
    <w:basedOn w:val="DefaultParagraphFont"/>
    <w:uiPriority w:val="99"/>
    <w:semiHidden/>
    <w:rsid w:val="00D7570A"/>
    <w:rPr>
      <w:color w:val="808080"/>
    </w:rPr>
  </w:style>
  <w:style w:type="paragraph" w:customStyle="1" w:styleId="DD7C8DC8315B4C9B8274C86F01E232AA">
    <w:name w:val="DD7C8DC8315B4C9B8274C86F01E232AA"/>
  </w:style>
  <w:style w:type="paragraph" w:customStyle="1" w:styleId="B99B281541AB4C8CB34FB57F58FE778A">
    <w:name w:val="B99B281541AB4C8CB34FB57F58FE778A"/>
  </w:style>
  <w:style w:type="paragraph" w:customStyle="1" w:styleId="1C28F5A9F0FF4212BDFE6D1AC902C6C8">
    <w:name w:val="1C28F5A9F0FF4212BDFE6D1AC902C6C8"/>
  </w:style>
  <w:style w:type="paragraph" w:customStyle="1" w:styleId="AD823B450827444FBD2AC21E0B9E6640">
    <w:name w:val="AD823B450827444FBD2AC21E0B9E6640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80" w:line="300" w:lineRule="auto"/>
      <w:contextualSpacing/>
    </w:pPr>
    <w:rPr>
      <w:rFonts w:cs="Times New Roman"/>
      <w:color w:val="000000" w:themeColor="text1"/>
      <w:sz w:val="20"/>
    </w:rPr>
  </w:style>
  <w:style w:type="paragraph" w:customStyle="1" w:styleId="CFC7BF68EEB549FC9ADB47563ADA743B">
    <w:name w:val="CFC7BF68EEB549FC9ADB47563ADA743B"/>
  </w:style>
  <w:style w:type="paragraph" w:customStyle="1" w:styleId="E267F0AB0AC24575A8C5626B392B6C02">
    <w:name w:val="E267F0AB0AC24575A8C5626B392B6C02"/>
  </w:style>
  <w:style w:type="paragraph" w:customStyle="1" w:styleId="F67485360B3D451BADDCB00A2CBC22E7">
    <w:name w:val="F67485360B3D451BADDCB00A2CBC22E7"/>
  </w:style>
  <w:style w:type="paragraph" w:customStyle="1" w:styleId="EF47FF0506F041898FD38D0097C8D579">
    <w:name w:val="EF47FF0506F041898FD38D0097C8D579"/>
  </w:style>
  <w:style w:type="paragraph" w:customStyle="1" w:styleId="487FDA9A028C44099101B5328447DAF2">
    <w:name w:val="487FDA9A028C44099101B5328447DAF2"/>
  </w:style>
  <w:style w:type="paragraph" w:customStyle="1" w:styleId="B61926632E8D4BA4939C85D243BCC65A">
    <w:name w:val="B61926632E8D4BA4939C85D243BCC65A"/>
  </w:style>
  <w:style w:type="paragraph" w:customStyle="1" w:styleId="15B9AEE74AFB4B6EBA5E6E0CED89D19C">
    <w:name w:val="15B9AEE74AFB4B6EBA5E6E0CED89D19C"/>
    <w:rsid w:val="00EB7C24"/>
  </w:style>
  <w:style w:type="paragraph" w:customStyle="1" w:styleId="05EE14858CE644D6966C4BE4BBE7A9B2">
    <w:name w:val="05EE14858CE644D6966C4BE4BBE7A9B2"/>
    <w:rsid w:val="00EB7C24"/>
  </w:style>
  <w:style w:type="paragraph" w:customStyle="1" w:styleId="CE37C89D311D4A46ACC9ABCE1E082628">
    <w:name w:val="CE37C89D311D4A46ACC9ABCE1E082628"/>
    <w:rsid w:val="00024B33"/>
  </w:style>
  <w:style w:type="paragraph" w:customStyle="1" w:styleId="2BBDCE2ED2DE4AB7A9AD25E0E7405BA6">
    <w:name w:val="2BBDCE2ED2DE4AB7A9AD25E0E7405BA6"/>
    <w:rsid w:val="00024B33"/>
  </w:style>
  <w:style w:type="paragraph" w:customStyle="1" w:styleId="239804AE506642D7AD0FE389E798AD45">
    <w:name w:val="239804AE506642D7AD0FE389E798AD45"/>
    <w:rsid w:val="00A97F4B"/>
  </w:style>
  <w:style w:type="paragraph" w:customStyle="1" w:styleId="23D20F6DA0594F78A50D9A81F730A070">
    <w:name w:val="23D20F6DA0594F78A50D9A81F730A070"/>
    <w:rsid w:val="00A97F4B"/>
  </w:style>
  <w:style w:type="paragraph" w:customStyle="1" w:styleId="1E8BC1052F7D49928E355B75A7A08473">
    <w:name w:val="1E8BC1052F7D49928E355B75A7A08473"/>
    <w:rsid w:val="00A97F4B"/>
  </w:style>
  <w:style w:type="paragraph" w:customStyle="1" w:styleId="DD53960BB7C74EE8B22DFBAD325F1C74">
    <w:name w:val="DD53960BB7C74EE8B22DFBAD325F1C74"/>
    <w:rsid w:val="00D757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16369 Jamison Path
Lakeville MN 55044</CompanyAddress>
  <CompanyPhone>651-324-9547</CompanyPhone>
  <CompanyFax/>
  <CompanyEmail>vhevan@aol.com</CompanyEmail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BAD1DA-A727-43F6-974C-B82ECCB2AB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0D698B-7778-4F29-A856-B6EBDE90A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ChronologicalResume.dotx</Template>
  <TotalTime>195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Evan Vander Hoeven</dc:creator>
  <cp:keywords/>
  <cp:lastModifiedBy>VanderHoeven, Evan</cp:lastModifiedBy>
  <cp:revision>120</cp:revision>
  <cp:lastPrinted>2017-09-26T01:40:00Z</cp:lastPrinted>
  <dcterms:created xsi:type="dcterms:W3CDTF">2017-09-25T23:04:00Z</dcterms:created>
  <dcterms:modified xsi:type="dcterms:W3CDTF">2020-02-05T18:51:00Z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